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心得体会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机交互第一次作业，由于中途换组的原因，这次作业由我个人完成，由于自己对于如何做原型不够熟练，忽略了原型的作业，导致在编码的时候出现了一系列的不便，由于没有原型设计，每个细节都是想到哪儿做到哪儿，因此在实现的时候总会将大框架和各个块的布局改来改去，做了很多无用功，在以后的作业中，我将不会忽略原型的作用，先把原型做好，再用原型约束设计，即使自己做原型的能力不够强，可以尽快学习原型的做法或者和队友合作，来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提高工作效率。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A6CB7"/>
    <w:rsid w:val="64DA6CB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su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2018-11-09T02:29:00Z</dcterms:created>
  <dc:creator>桌子</dc:creator>
  <cp:lastModifiedBy>桌子</cp:lastModifiedBy>
  <dcterms:modified xsi:type="dcterms:W3CDTF">2018-11-09T02:40:19Z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